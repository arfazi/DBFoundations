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FDE2" w14:textId="0CC14B77" w:rsidR="00C6554A" w:rsidRPr="008B5277" w:rsidRDefault="004D1CF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D1CF6">
        <w:drawing>
          <wp:inline distT="0" distB="0" distL="0" distR="0" wp14:anchorId="6E78C408" wp14:editId="5BE65D47">
            <wp:extent cx="54864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49A92E" w14:textId="02F1110B" w:rsidR="00C6554A" w:rsidRDefault="00D859F2" w:rsidP="00C6554A">
      <w:pPr>
        <w:pStyle w:val="Title"/>
      </w:pPr>
      <w:r>
        <w:t>Views</w:t>
      </w:r>
      <w:r w:rsidR="00E11088">
        <w:t>, Functions, and Stored Procedures</w:t>
      </w:r>
      <w:r w:rsidR="005E3DBE">
        <w:t xml:space="preserve"> </w:t>
      </w:r>
    </w:p>
    <w:p w14:paraId="49EC40FF" w14:textId="6D6DA09B" w:rsidR="00C6554A" w:rsidRPr="00D5413C" w:rsidRDefault="001C0711" w:rsidP="00C6554A">
      <w:pPr>
        <w:pStyle w:val="Subtitle"/>
      </w:pPr>
      <w:r>
        <w:t>AssignmenT</w:t>
      </w:r>
      <w:r w:rsidR="00BC494B">
        <w:t xml:space="preserve"> </w:t>
      </w:r>
      <w:r w:rsidR="00BC494B" w:rsidRPr="00BC494B">
        <w:rPr>
          <w:rStyle w:val="TitleChar"/>
          <w:sz w:val="40"/>
          <w:szCs w:val="40"/>
        </w:rPr>
        <w:t>0</w:t>
      </w:r>
      <w:r w:rsidR="007A3860">
        <w:rPr>
          <w:rStyle w:val="TitleChar"/>
          <w:sz w:val="40"/>
          <w:szCs w:val="40"/>
        </w:rPr>
        <w:t>6</w:t>
      </w:r>
    </w:p>
    <w:p w14:paraId="43CFB525" w14:textId="155EA93D" w:rsidR="00BC494B" w:rsidRPr="00BC494B" w:rsidRDefault="001C0711" w:rsidP="00BC494B">
      <w:pPr>
        <w:pStyle w:val="ContactInfo"/>
        <w:rPr>
          <w:sz w:val="28"/>
          <w:szCs w:val="28"/>
        </w:rPr>
      </w:pPr>
      <w:r w:rsidRPr="00BC494B">
        <w:rPr>
          <w:sz w:val="28"/>
          <w:szCs w:val="28"/>
        </w:rPr>
        <w:t>Amy DeMorrow</w:t>
      </w:r>
    </w:p>
    <w:p w14:paraId="69B41B32" w14:textId="66D332CC" w:rsidR="00BC494B" w:rsidRPr="00BC494B" w:rsidRDefault="00BC494B" w:rsidP="00BC494B">
      <w:pPr>
        <w:pStyle w:val="ContactInfo"/>
        <w:rPr>
          <w:b/>
          <w:bCs/>
          <w:sz w:val="24"/>
          <w:szCs w:val="24"/>
        </w:rPr>
      </w:pPr>
      <w:r w:rsidRPr="00BC494B">
        <w:rPr>
          <w:b/>
          <w:bCs/>
          <w:sz w:val="24"/>
          <w:szCs w:val="24"/>
        </w:rPr>
        <w:t xml:space="preserve">IT FDN 130 A Wi 21: Foundations </w:t>
      </w:r>
      <w:r>
        <w:rPr>
          <w:b/>
          <w:bCs/>
          <w:sz w:val="24"/>
          <w:szCs w:val="24"/>
        </w:rPr>
        <w:t>o</w:t>
      </w:r>
      <w:r w:rsidRPr="00BC494B">
        <w:rPr>
          <w:b/>
          <w:bCs/>
          <w:sz w:val="24"/>
          <w:szCs w:val="24"/>
        </w:rPr>
        <w:t>f Databases &amp; SQL Programming</w:t>
      </w:r>
    </w:p>
    <w:p w14:paraId="246103A2" w14:textId="616D5B33" w:rsidR="00BC494B" w:rsidRDefault="00C6554A" w:rsidP="00C6554A">
      <w:pPr>
        <w:pStyle w:val="ContactInfo"/>
        <w:rPr>
          <w:sz w:val="24"/>
          <w:szCs w:val="24"/>
        </w:rPr>
      </w:pPr>
      <w:r w:rsidRPr="00BC494B">
        <w:rPr>
          <w:sz w:val="24"/>
          <w:szCs w:val="24"/>
        </w:rPr>
        <w:t xml:space="preserve"> </w:t>
      </w:r>
      <w:r w:rsidR="001C0711" w:rsidRPr="00BC494B">
        <w:rPr>
          <w:sz w:val="24"/>
          <w:szCs w:val="24"/>
        </w:rPr>
        <w:t>0</w:t>
      </w:r>
      <w:r w:rsidR="00513802">
        <w:rPr>
          <w:sz w:val="24"/>
          <w:szCs w:val="24"/>
        </w:rPr>
        <w:t>2</w:t>
      </w:r>
      <w:r w:rsidR="001C0711" w:rsidRPr="00BC494B">
        <w:rPr>
          <w:sz w:val="24"/>
          <w:szCs w:val="24"/>
        </w:rPr>
        <w:t>/</w:t>
      </w:r>
      <w:r w:rsidR="00A37D55">
        <w:rPr>
          <w:sz w:val="24"/>
          <w:szCs w:val="24"/>
        </w:rPr>
        <w:t>21</w:t>
      </w:r>
      <w:r w:rsidR="001C0711" w:rsidRPr="00BC494B">
        <w:rPr>
          <w:sz w:val="24"/>
          <w:szCs w:val="24"/>
        </w:rPr>
        <w:t>/2021</w:t>
      </w:r>
    </w:p>
    <w:p w14:paraId="38D5313F" w14:textId="196D4014" w:rsidR="00BC494B" w:rsidRDefault="004C4895" w:rsidP="00BC494B">
      <w:pPr>
        <w:pStyle w:val="Title"/>
      </w:pPr>
      <w:r>
        <w:rPr>
          <w:sz w:val="16"/>
          <w:szCs w:val="16"/>
        </w:rPr>
        <w:t xml:space="preserve">Image </w:t>
      </w:r>
      <w:r w:rsidR="00BC494B" w:rsidRPr="00BC494B">
        <w:rPr>
          <w:sz w:val="16"/>
          <w:szCs w:val="16"/>
        </w:rPr>
        <w:t>Source:</w:t>
      </w:r>
      <w:r w:rsidR="00840C37" w:rsidRPr="00840C3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hyperlink r:id="rId8" w:history="1">
        <w:r w:rsidR="00840C37" w:rsidRPr="00840C37">
          <w:rPr>
            <w:rFonts w:asciiTheme="minorHAnsi" w:eastAsiaTheme="minorHAnsi" w:hAnsiTheme="minorHAnsi" w:cstheme="minorBidi"/>
            <w:color w:val="0000FF"/>
            <w:kern w:val="0"/>
            <w:sz w:val="16"/>
            <w:szCs w:val="16"/>
            <w:u w:val="single"/>
          </w:rPr>
          <w:t>What is SQL views? - Quora</w:t>
        </w:r>
      </w:hyperlink>
      <w:r w:rsidR="00946957" w:rsidRPr="0094695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r w:rsidR="00CD602B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(</w:t>
      </w:r>
      <w:r w:rsidR="0051380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Links to External Site)</w:t>
      </w:r>
    </w:p>
    <w:p w14:paraId="07865713" w14:textId="4ACFE3BF" w:rsidR="00C6554A" w:rsidRDefault="00C6554A" w:rsidP="00C6554A">
      <w:pPr>
        <w:pStyle w:val="ContactInfo"/>
      </w:pPr>
      <w:r>
        <w:br w:type="page"/>
      </w:r>
    </w:p>
    <w:p w14:paraId="626B48A7" w14:textId="4CD7CA20" w:rsidR="00BC494B" w:rsidRPr="00BC494B" w:rsidRDefault="00BC494B" w:rsidP="00C6554A">
      <w:pPr>
        <w:rPr>
          <w:color w:val="007789" w:themeColor="accent1" w:themeShade="BF"/>
          <w:sz w:val="28"/>
          <w:szCs w:val="28"/>
        </w:rPr>
      </w:pPr>
      <w:r w:rsidRPr="00BC494B">
        <w:rPr>
          <w:color w:val="007789" w:themeColor="accent1" w:themeShade="BF"/>
          <w:sz w:val="28"/>
          <w:szCs w:val="28"/>
        </w:rPr>
        <w:lastRenderedPageBreak/>
        <w:t>Introduction</w:t>
      </w:r>
    </w:p>
    <w:p w14:paraId="5FD811C0" w14:textId="35F4DD65" w:rsidR="00C6554A" w:rsidRDefault="00BC494B" w:rsidP="00BC494B">
      <w:pPr>
        <w:pStyle w:val="ListBullet"/>
        <w:numPr>
          <w:ilvl w:val="0"/>
          <w:numId w:val="0"/>
        </w:numPr>
      </w:pPr>
      <w:r>
        <w:t xml:space="preserve">The </w:t>
      </w:r>
      <w:r w:rsidR="003A44E1">
        <w:t>sixth</w:t>
      </w:r>
      <w:r>
        <w:t xml:space="preserve"> module of this course </w:t>
      </w:r>
      <w:r w:rsidR="001B4179">
        <w:t>discussed</w:t>
      </w:r>
      <w:r w:rsidR="00D434B3">
        <w:t xml:space="preserve"> </w:t>
      </w:r>
      <w:r w:rsidR="009743A0">
        <w:t xml:space="preserve">SQL </w:t>
      </w:r>
      <w:r w:rsidR="003A44E1">
        <w:t>Views, Functions, and Stored Procedures</w:t>
      </w:r>
      <w:r w:rsidR="001B4179">
        <w:t xml:space="preserve">.  This paper will discuss </w:t>
      </w:r>
      <w:r w:rsidR="001E1091">
        <w:t xml:space="preserve">when to use a </w:t>
      </w:r>
      <w:r w:rsidR="00C861A1">
        <w:t>view and the</w:t>
      </w:r>
      <w:r w:rsidR="00153932">
        <w:t xml:space="preserve"> similarities and differences between </w:t>
      </w:r>
      <w:r w:rsidR="00375A59">
        <w:t>V</w:t>
      </w:r>
      <w:r w:rsidR="00153932">
        <w:t xml:space="preserve">iews, </w:t>
      </w:r>
      <w:r w:rsidR="00375A59">
        <w:t>F</w:t>
      </w:r>
      <w:r w:rsidR="00153932">
        <w:t xml:space="preserve">unctions, and </w:t>
      </w:r>
      <w:r w:rsidR="00375A59">
        <w:t>S</w:t>
      </w:r>
      <w:r w:rsidR="00153932">
        <w:t xml:space="preserve">tored </w:t>
      </w:r>
      <w:r w:rsidR="00375A59">
        <w:t>P</w:t>
      </w:r>
      <w:r w:rsidR="00153932">
        <w:t>rocedures.</w:t>
      </w:r>
    </w:p>
    <w:p w14:paraId="0DDE417D" w14:textId="77777777" w:rsidR="00B97DEB" w:rsidRPr="00514122" w:rsidRDefault="00B97DEB" w:rsidP="00BC494B">
      <w:pPr>
        <w:pStyle w:val="ListBullet"/>
        <w:numPr>
          <w:ilvl w:val="0"/>
          <w:numId w:val="0"/>
        </w:numPr>
      </w:pPr>
    </w:p>
    <w:p w14:paraId="7F2DDEA5" w14:textId="0D3A3FBA" w:rsidR="00C6554A" w:rsidRPr="00D5413C" w:rsidRDefault="00997B65" w:rsidP="00C6554A">
      <w:pPr>
        <w:pStyle w:val="Heading2"/>
      </w:pPr>
      <w:r>
        <w:t>when to use a</w:t>
      </w:r>
      <w:r w:rsidR="00F84290">
        <w:t xml:space="preserve"> sql view</w:t>
      </w:r>
    </w:p>
    <w:p w14:paraId="079D8B1F" w14:textId="6DF1FB5C" w:rsidR="00A92A4B" w:rsidRDefault="00D25E98" w:rsidP="00EF1226">
      <w:r>
        <w:t xml:space="preserve">A </w:t>
      </w:r>
      <w:r w:rsidR="00375A59">
        <w:t>V</w:t>
      </w:r>
      <w:r w:rsidR="008B39E5">
        <w:t xml:space="preserve">iew is a </w:t>
      </w:r>
      <w:r w:rsidR="00C84BBF">
        <w:t xml:space="preserve">virtual table created by a </w:t>
      </w:r>
      <w:r w:rsidR="008B39E5">
        <w:t xml:space="preserve">select statement that has been saved </w:t>
      </w:r>
      <w:r w:rsidR="009D6B5F">
        <w:t>in the database under an associated name</w:t>
      </w:r>
      <w:r w:rsidR="005E4F79">
        <w:t>.  Views can be used for</w:t>
      </w:r>
      <w:r w:rsidR="00A92A4B">
        <w:t>:</w:t>
      </w:r>
    </w:p>
    <w:p w14:paraId="0E2DB127" w14:textId="77777777" w:rsidR="00773697" w:rsidRDefault="00A92A4B" w:rsidP="00A92A4B">
      <w:pPr>
        <w:pStyle w:val="ListParagraph"/>
        <w:numPr>
          <w:ilvl w:val="0"/>
          <w:numId w:val="20"/>
        </w:numPr>
      </w:pPr>
      <w:r>
        <w:t>F</w:t>
      </w:r>
      <w:r w:rsidR="005E4F79">
        <w:t xml:space="preserve">ast access </w:t>
      </w:r>
      <w:r w:rsidR="009D6B5F">
        <w:t xml:space="preserve">to commonly used </w:t>
      </w:r>
      <w:r w:rsidR="000472E1">
        <w:t>queries</w:t>
      </w:r>
      <w:r w:rsidR="00773697">
        <w:t>.</w:t>
      </w:r>
    </w:p>
    <w:p w14:paraId="3975B671" w14:textId="48A85C2B" w:rsidR="00A92A4B" w:rsidRDefault="00773697" w:rsidP="00A92A4B">
      <w:pPr>
        <w:pStyle w:val="ListParagraph"/>
        <w:numPr>
          <w:ilvl w:val="0"/>
          <w:numId w:val="20"/>
        </w:numPr>
      </w:pPr>
      <w:r>
        <w:t>S</w:t>
      </w:r>
      <w:r w:rsidR="007D31D0">
        <w:t xml:space="preserve">treamlining and customizing </w:t>
      </w:r>
      <w:r w:rsidR="00ED21CB">
        <w:t>user</w:t>
      </w:r>
      <w:r w:rsidR="0024556E">
        <w:t xml:space="preserve"> </w:t>
      </w:r>
      <w:r w:rsidR="00A92A4B">
        <w:t>experience.</w:t>
      </w:r>
    </w:p>
    <w:p w14:paraId="3717CCEB" w14:textId="51FDED3B" w:rsidR="00A92A4B" w:rsidRDefault="00A92A4B" w:rsidP="00A92A4B">
      <w:pPr>
        <w:pStyle w:val="ListParagraph"/>
        <w:numPr>
          <w:ilvl w:val="0"/>
          <w:numId w:val="20"/>
        </w:numPr>
      </w:pPr>
      <w:r>
        <w:t>P</w:t>
      </w:r>
      <w:r w:rsidR="005E4F79">
        <w:t xml:space="preserve">rotecting data from </w:t>
      </w:r>
      <w:r w:rsidR="00C624F2">
        <w:t>unauthorized modification</w:t>
      </w:r>
      <w:r>
        <w:t>.</w:t>
      </w:r>
    </w:p>
    <w:p w14:paraId="4B34752A" w14:textId="173AA3DF" w:rsidR="00343F0A" w:rsidRDefault="00A92A4B" w:rsidP="00A92A4B">
      <w:pPr>
        <w:pStyle w:val="ListParagraph"/>
        <w:numPr>
          <w:ilvl w:val="0"/>
          <w:numId w:val="20"/>
        </w:numPr>
      </w:pPr>
      <w:r>
        <w:t>C</w:t>
      </w:r>
      <w:r w:rsidR="009826A2">
        <w:t xml:space="preserve">reating </w:t>
      </w:r>
      <w:r w:rsidR="00931426">
        <w:t xml:space="preserve">a backwards compatible interface </w:t>
      </w:r>
      <w:r w:rsidR="003A76E7">
        <w:t xml:space="preserve">for a </w:t>
      </w:r>
      <w:r w:rsidR="009E1152">
        <w:t xml:space="preserve">table </w:t>
      </w:r>
      <w:r w:rsidR="00075CF1">
        <w:t>with an altered schema</w:t>
      </w:r>
      <w:r w:rsidR="000472E1">
        <w:t xml:space="preserve">.  </w:t>
      </w:r>
    </w:p>
    <w:p w14:paraId="399C67FC" w14:textId="619102EE" w:rsidR="002263E2" w:rsidRDefault="00343F0A" w:rsidP="00A92A4B">
      <w:pPr>
        <w:pStyle w:val="ListParagraph"/>
        <w:numPr>
          <w:ilvl w:val="0"/>
          <w:numId w:val="20"/>
        </w:numPr>
      </w:pPr>
      <w:r>
        <w:t>Partition</w:t>
      </w:r>
      <w:r w:rsidR="00337BEF">
        <w:t>ing</w:t>
      </w:r>
      <w:r>
        <w:t xml:space="preserve"> data and improv</w:t>
      </w:r>
      <w:r w:rsidR="00337BEF">
        <w:t xml:space="preserve">ing </w:t>
      </w:r>
      <w:r w:rsidR="00FB2469">
        <w:t xml:space="preserve">performance when copying data to and from the </w:t>
      </w:r>
      <w:r w:rsidR="002263E2">
        <w:t>database.</w:t>
      </w:r>
    </w:p>
    <w:p w14:paraId="5FAF6750" w14:textId="0F15443A" w:rsidR="00312D6F" w:rsidRDefault="000C180A" w:rsidP="002263E2">
      <w:r>
        <w:t xml:space="preserve">A simple example of the </w:t>
      </w:r>
      <w:r w:rsidR="00CA1913">
        <w:t xml:space="preserve">syntax to create a </w:t>
      </w:r>
      <w:r w:rsidR="00616250">
        <w:t>V</w:t>
      </w:r>
      <w:r w:rsidR="00CA1913">
        <w:t>iew is shown in Figure 1 below</w:t>
      </w:r>
      <w:r w:rsidR="00A25C97">
        <w:t>:</w:t>
      </w:r>
    </w:p>
    <w:p w14:paraId="68B44DC1" w14:textId="0942ED5B" w:rsidR="00B63B21" w:rsidRDefault="00887157" w:rsidP="00B63B21">
      <w:pPr>
        <w:rPr>
          <w:color w:val="auto"/>
          <w:u w:val="single"/>
        </w:rPr>
      </w:pPr>
      <w:r w:rsidRPr="00887157">
        <w:rPr>
          <w:color w:val="auto"/>
          <w:u w:val="single"/>
        </w:rPr>
        <w:drawing>
          <wp:inline distT="0" distB="0" distL="0" distR="0" wp14:anchorId="679881E4" wp14:editId="6E3599F2">
            <wp:extent cx="548640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109" w14:textId="33C43A10" w:rsidR="00263646" w:rsidRDefault="00263646" w:rsidP="00263646">
      <w:pPr>
        <w:rPr>
          <w:i/>
          <w:iCs/>
        </w:rPr>
      </w:pPr>
      <w:r w:rsidRPr="00837641">
        <w:rPr>
          <w:i/>
          <w:iCs/>
          <w:color w:val="4E5B6F" w:themeColor="text2"/>
        </w:rPr>
        <w:t xml:space="preserve">Figure </w:t>
      </w:r>
      <w:r w:rsidR="00A25C97" w:rsidRPr="00837641">
        <w:rPr>
          <w:i/>
          <w:iCs/>
          <w:color w:val="4E5B6F" w:themeColor="text2"/>
        </w:rPr>
        <w:t>1</w:t>
      </w:r>
      <w:r w:rsidRPr="00837641">
        <w:rPr>
          <w:i/>
          <w:iCs/>
          <w:color w:val="4E5B6F" w:themeColor="text2"/>
        </w:rPr>
        <w:t xml:space="preserve">. </w:t>
      </w:r>
      <w:r w:rsidR="00887157">
        <w:rPr>
          <w:i/>
          <w:iCs/>
          <w:color w:val="4E5B6F" w:themeColor="text2"/>
        </w:rPr>
        <w:t>Basic Syntax of a CREATE VIEW Statement</w:t>
      </w:r>
      <w:r w:rsidRPr="00837641">
        <w:rPr>
          <w:i/>
          <w:iCs/>
          <w:color w:val="4E5B6F" w:themeColor="text2"/>
        </w:rPr>
        <w:t xml:space="preserve"> (Source:</w:t>
      </w:r>
      <w:r w:rsidR="00837CB0" w:rsidRPr="00837CB0">
        <w:rPr>
          <w:i/>
          <w:iCs/>
        </w:rPr>
        <w:t xml:space="preserve"> </w:t>
      </w:r>
      <w:hyperlink r:id="rId10" w:history="1">
        <w:r w:rsidR="00837CB0" w:rsidRPr="00837CB0">
          <w:rPr>
            <w:i/>
            <w:iCs/>
            <w:color w:val="0000FF"/>
            <w:u w:val="single"/>
          </w:rPr>
          <w:t>SQL - Using Views - Tutorialspoint</w:t>
        </w:r>
      </w:hyperlink>
      <w:r w:rsidRPr="00837641">
        <w:rPr>
          <w:i/>
          <w:iCs/>
          <w:color w:val="4E5B6F" w:themeColor="text2"/>
        </w:rPr>
        <w:t xml:space="preserve"> </w:t>
      </w:r>
      <w:r w:rsidRPr="00837641">
        <w:rPr>
          <w:i/>
          <w:iCs/>
        </w:rPr>
        <w:t>(Links to External Site)</w:t>
      </w:r>
    </w:p>
    <w:p w14:paraId="09F45387" w14:textId="69497A82" w:rsidR="00CF6A9C" w:rsidRDefault="00CF6A9C" w:rsidP="00263646">
      <w:r>
        <w:t xml:space="preserve">Functions and </w:t>
      </w:r>
      <w:r w:rsidR="00924425">
        <w:t>S</w:t>
      </w:r>
      <w:r>
        <w:t xml:space="preserve">tored </w:t>
      </w:r>
      <w:r w:rsidR="00924425">
        <w:t>P</w:t>
      </w:r>
      <w:r>
        <w:t xml:space="preserve">rocedures </w:t>
      </w:r>
      <w:r w:rsidR="00032914">
        <w:t>can also provide this functionality</w:t>
      </w:r>
      <w:r w:rsidR="00375A59">
        <w:t>, and much more</w:t>
      </w:r>
      <w:r w:rsidR="00032914">
        <w:t>.  They will be discussed in the following section.</w:t>
      </w:r>
    </w:p>
    <w:p w14:paraId="42EDC03E" w14:textId="77777777" w:rsidR="00B97DEB" w:rsidRPr="00CF6A9C" w:rsidRDefault="00B97DEB" w:rsidP="00263646">
      <w:pPr>
        <w:rPr>
          <w:color w:val="4E5B6F" w:themeColor="text2"/>
        </w:rPr>
      </w:pPr>
    </w:p>
    <w:p w14:paraId="12327708" w14:textId="29C6F1A8" w:rsidR="00BD4956" w:rsidRDefault="00153932" w:rsidP="00955BB6">
      <w:pPr>
        <w:pStyle w:val="Heading2"/>
      </w:pPr>
      <w:r>
        <w:t xml:space="preserve">Similarities and </w:t>
      </w:r>
      <w:r w:rsidR="00B95367">
        <w:t>differences between views, functions, and stored procedures</w:t>
      </w:r>
    </w:p>
    <w:p w14:paraId="66EBDD8B" w14:textId="22830B10" w:rsidR="00931A1E" w:rsidRDefault="00395073" w:rsidP="00F422C5">
      <w:r>
        <w:t xml:space="preserve">Views, </w:t>
      </w:r>
      <w:r w:rsidR="00924425">
        <w:t>F</w:t>
      </w:r>
      <w:r>
        <w:t xml:space="preserve">unctions, and </w:t>
      </w:r>
      <w:r w:rsidR="00924425">
        <w:t>S</w:t>
      </w:r>
      <w:r>
        <w:t xml:space="preserve">tored </w:t>
      </w:r>
      <w:r w:rsidR="00924425">
        <w:t>P</w:t>
      </w:r>
      <w:r>
        <w:t xml:space="preserve">rocedures all methods to save a </w:t>
      </w:r>
      <w:r w:rsidR="00F035B3">
        <w:t xml:space="preserve">query in a database for later use.  </w:t>
      </w:r>
      <w:r w:rsidR="00616250">
        <w:t>E</w:t>
      </w:r>
      <w:r w:rsidR="00C9305A">
        <w:t>ach has strengths and weaknesses</w:t>
      </w:r>
      <w:r w:rsidR="00931A1E">
        <w:t>, and the best choice depends on what you need your query to execute</w:t>
      </w:r>
      <w:r w:rsidR="00616250">
        <w:t>:</w:t>
      </w:r>
    </w:p>
    <w:p w14:paraId="184C3690" w14:textId="3ED5EC4F" w:rsidR="00B97DEB" w:rsidRDefault="00B97DEB" w:rsidP="00F422C5"/>
    <w:p w14:paraId="2FD75CCE" w14:textId="77777777" w:rsidR="00B97DEB" w:rsidRDefault="00B97DEB" w:rsidP="00F422C5"/>
    <w:p w14:paraId="46A253CC" w14:textId="77777777" w:rsidR="00323D62" w:rsidRDefault="00323D62" w:rsidP="0001076B">
      <w:pPr>
        <w:pStyle w:val="ListParagraph"/>
        <w:numPr>
          <w:ilvl w:val="0"/>
          <w:numId w:val="21"/>
        </w:numPr>
      </w:pPr>
      <w:r>
        <w:lastRenderedPageBreak/>
        <w:t xml:space="preserve">View: </w:t>
      </w:r>
    </w:p>
    <w:p w14:paraId="23B03B33" w14:textId="77777777" w:rsidR="00323D62" w:rsidRDefault="00323D62" w:rsidP="00323D62">
      <w:pPr>
        <w:pStyle w:val="ListParagraph"/>
        <w:numPr>
          <w:ilvl w:val="1"/>
          <w:numId w:val="21"/>
        </w:numPr>
      </w:pPr>
      <w:r>
        <w:t>Does not accept parameters</w:t>
      </w:r>
    </w:p>
    <w:p w14:paraId="0FFBBAFF" w14:textId="77777777" w:rsidR="00323D62" w:rsidRDefault="00323D62" w:rsidP="00323D62">
      <w:pPr>
        <w:pStyle w:val="ListParagraph"/>
        <w:numPr>
          <w:ilvl w:val="1"/>
          <w:numId w:val="21"/>
        </w:numPr>
      </w:pPr>
      <w:r>
        <w:t>Can be used as a building block for a larger query</w:t>
      </w:r>
    </w:p>
    <w:p w14:paraId="33AB84FA" w14:textId="52CB0670" w:rsidR="004E40F5" w:rsidRDefault="007056C8" w:rsidP="00323D62">
      <w:pPr>
        <w:pStyle w:val="ListParagraph"/>
        <w:numPr>
          <w:ilvl w:val="1"/>
          <w:numId w:val="21"/>
        </w:numPr>
      </w:pPr>
      <w:r>
        <w:t xml:space="preserve">Accepts </w:t>
      </w:r>
      <w:r w:rsidR="004E40F5">
        <w:t>only a single SELECT statement</w:t>
      </w:r>
    </w:p>
    <w:p w14:paraId="0EB3DE3E" w14:textId="076541FB" w:rsidR="002952A9" w:rsidRDefault="003778C2" w:rsidP="00323D62">
      <w:pPr>
        <w:pStyle w:val="ListParagraph"/>
        <w:numPr>
          <w:ilvl w:val="1"/>
          <w:numId w:val="21"/>
        </w:numPr>
      </w:pPr>
      <w:r>
        <w:t xml:space="preserve">Unable to perform modifications to a table, except </w:t>
      </w:r>
      <w:r w:rsidR="0002002D">
        <w:t>in very limited circumstances</w:t>
      </w:r>
      <w:r w:rsidR="00132770">
        <w:t>.</w:t>
      </w:r>
    </w:p>
    <w:p w14:paraId="52A0EEDB" w14:textId="4E72D278" w:rsidR="006455E5" w:rsidRDefault="00C960E2" w:rsidP="00323D62">
      <w:pPr>
        <w:pStyle w:val="ListParagraph"/>
        <w:numPr>
          <w:ilvl w:val="1"/>
          <w:numId w:val="21"/>
        </w:numPr>
      </w:pPr>
      <w:r>
        <w:t>Able in certain circumstances be used as the target of INSERT, UPDATE, or DELETE statements.</w:t>
      </w:r>
    </w:p>
    <w:p w14:paraId="260112C6" w14:textId="77777777" w:rsidR="00B97DEB" w:rsidRDefault="00B97DEB" w:rsidP="00B97DEB">
      <w:pPr>
        <w:pStyle w:val="ListParagraph"/>
        <w:ind w:left="1440"/>
      </w:pPr>
    </w:p>
    <w:p w14:paraId="2714928F" w14:textId="1778E103" w:rsidR="00132770" w:rsidRDefault="00132770" w:rsidP="00132770">
      <w:pPr>
        <w:pStyle w:val="ListParagraph"/>
        <w:numPr>
          <w:ilvl w:val="0"/>
          <w:numId w:val="21"/>
        </w:numPr>
      </w:pPr>
      <w:r>
        <w:t>Function:</w:t>
      </w:r>
    </w:p>
    <w:p w14:paraId="135CE631" w14:textId="54DE02BB" w:rsidR="00675AF4" w:rsidRDefault="004E6F0D" w:rsidP="001313E2">
      <w:pPr>
        <w:pStyle w:val="ListParagraph"/>
        <w:numPr>
          <w:ilvl w:val="1"/>
          <w:numId w:val="21"/>
        </w:numPr>
      </w:pPr>
      <w:r>
        <w:t xml:space="preserve">Accepts </w:t>
      </w:r>
      <w:r w:rsidR="008B000A">
        <w:t xml:space="preserve">only input </w:t>
      </w:r>
      <w:r>
        <w:t>parameters</w:t>
      </w:r>
      <w:r w:rsidR="005D132B">
        <w:t xml:space="preserve"> (</w:t>
      </w:r>
      <w:r w:rsidR="001313E2">
        <w:t>m</w:t>
      </w:r>
      <w:r w:rsidR="005D132B">
        <w:t>aximum parameter limit is 1024</w:t>
      </w:r>
      <w:r w:rsidR="001313E2">
        <w:t>)</w:t>
      </w:r>
    </w:p>
    <w:p w14:paraId="641BA22A" w14:textId="04A4BB46" w:rsidR="008B000A" w:rsidRDefault="008B000A" w:rsidP="001313E2">
      <w:pPr>
        <w:pStyle w:val="ListParagraph"/>
        <w:numPr>
          <w:ilvl w:val="1"/>
          <w:numId w:val="21"/>
        </w:numPr>
      </w:pPr>
      <w:r>
        <w:t>Must return values</w:t>
      </w:r>
    </w:p>
    <w:p w14:paraId="397553A0" w14:textId="237480C8" w:rsidR="004E6F0D" w:rsidRDefault="00A87615" w:rsidP="00675AF4">
      <w:pPr>
        <w:pStyle w:val="ListParagraph"/>
        <w:numPr>
          <w:ilvl w:val="1"/>
          <w:numId w:val="21"/>
        </w:numPr>
      </w:pPr>
      <w:r>
        <w:t xml:space="preserve">Only possible choice for use </w:t>
      </w:r>
      <w:r w:rsidR="00827600">
        <w:t xml:space="preserve">in </w:t>
      </w:r>
      <w:r w:rsidR="00F866EC">
        <w:t>filtering statements and creating joins</w:t>
      </w:r>
    </w:p>
    <w:p w14:paraId="304B5652" w14:textId="78363CFF" w:rsidR="00410E98" w:rsidRDefault="00410E98" w:rsidP="00675AF4">
      <w:pPr>
        <w:pStyle w:val="ListParagraph"/>
        <w:numPr>
          <w:ilvl w:val="1"/>
          <w:numId w:val="21"/>
        </w:numPr>
      </w:pPr>
      <w:r>
        <w:t xml:space="preserve">May be modified and called independently </w:t>
      </w:r>
      <w:r w:rsidR="0006333A">
        <w:t>multiple times within a program</w:t>
      </w:r>
    </w:p>
    <w:p w14:paraId="53CEFD85" w14:textId="2909DD7E" w:rsidR="00740D78" w:rsidRDefault="00740D78" w:rsidP="00675AF4">
      <w:pPr>
        <w:pStyle w:val="ListParagraph"/>
        <w:numPr>
          <w:ilvl w:val="1"/>
          <w:numId w:val="21"/>
        </w:numPr>
      </w:pPr>
      <w:r>
        <w:t>Improves network performance because it is already cached on the server</w:t>
      </w:r>
    </w:p>
    <w:p w14:paraId="1959E744" w14:textId="1A795658" w:rsidR="00A672F5" w:rsidRDefault="00A672F5" w:rsidP="00675AF4">
      <w:pPr>
        <w:pStyle w:val="ListParagraph"/>
        <w:numPr>
          <w:ilvl w:val="1"/>
          <w:numId w:val="21"/>
        </w:numPr>
      </w:pPr>
      <w:r>
        <w:t>Returns scalar values as well as tables</w:t>
      </w:r>
    </w:p>
    <w:p w14:paraId="3BF22E8F" w14:textId="5CA5B780" w:rsidR="00487CB2" w:rsidRDefault="00487CB2" w:rsidP="00675AF4">
      <w:pPr>
        <w:pStyle w:val="ListParagraph"/>
        <w:numPr>
          <w:ilvl w:val="1"/>
          <w:numId w:val="21"/>
        </w:numPr>
      </w:pPr>
      <w:r>
        <w:t>Returns a single row set</w:t>
      </w:r>
    </w:p>
    <w:p w14:paraId="5C7D86A2" w14:textId="3E3DD5DD" w:rsidR="008A35CB" w:rsidRDefault="008A35CB" w:rsidP="00675AF4">
      <w:pPr>
        <w:pStyle w:val="ListParagraph"/>
        <w:numPr>
          <w:ilvl w:val="1"/>
          <w:numId w:val="21"/>
        </w:numPr>
      </w:pPr>
      <w:r>
        <w:t>Unable to accept INSERT, UPDATE, and DELETE statements</w:t>
      </w:r>
    </w:p>
    <w:p w14:paraId="65425454" w14:textId="1239ECDB" w:rsidR="009375EC" w:rsidRDefault="009375EC" w:rsidP="00675AF4">
      <w:pPr>
        <w:pStyle w:val="ListParagraph"/>
        <w:numPr>
          <w:ilvl w:val="1"/>
          <w:numId w:val="21"/>
        </w:numPr>
      </w:pPr>
      <w:r>
        <w:t xml:space="preserve">Unable to use non-deterministic built in functions </w:t>
      </w:r>
      <w:r w:rsidR="007D1541">
        <w:t>(</w:t>
      </w:r>
      <w:r>
        <w:t>such as GETDATE()</w:t>
      </w:r>
      <w:r w:rsidR="007D1541">
        <w:t>)</w:t>
      </w:r>
    </w:p>
    <w:p w14:paraId="53404681" w14:textId="77777777" w:rsidR="00B97DEB" w:rsidRDefault="00B97DEB" w:rsidP="00B97DEB">
      <w:pPr>
        <w:pStyle w:val="ListParagraph"/>
        <w:ind w:left="1440"/>
      </w:pPr>
    </w:p>
    <w:p w14:paraId="0C465A1C" w14:textId="09A272AC" w:rsidR="00132770" w:rsidRDefault="00082DD2" w:rsidP="00082DD2">
      <w:pPr>
        <w:pStyle w:val="ListParagraph"/>
        <w:numPr>
          <w:ilvl w:val="0"/>
          <w:numId w:val="21"/>
        </w:numPr>
      </w:pPr>
      <w:r>
        <w:t>Stored Procedure:</w:t>
      </w:r>
    </w:p>
    <w:p w14:paraId="3815DF77" w14:textId="4E3AC8C3" w:rsidR="00082DD2" w:rsidRDefault="00305EFA" w:rsidP="001313E2">
      <w:pPr>
        <w:pStyle w:val="ListParagraph"/>
        <w:numPr>
          <w:ilvl w:val="1"/>
          <w:numId w:val="21"/>
        </w:numPr>
      </w:pPr>
      <w:r>
        <w:t xml:space="preserve">Accepts </w:t>
      </w:r>
      <w:r w:rsidR="006F60BA">
        <w:t xml:space="preserve">both input and output </w:t>
      </w:r>
      <w:r>
        <w:t>parameters</w:t>
      </w:r>
      <w:r w:rsidR="001313E2">
        <w:t xml:space="preserve"> (m</w:t>
      </w:r>
      <w:r w:rsidR="001313E2">
        <w:t>aximum parameter limit is 21000</w:t>
      </w:r>
      <w:r w:rsidR="001313E2">
        <w:t>)</w:t>
      </w:r>
    </w:p>
    <w:p w14:paraId="4034B9DB" w14:textId="1D11F483" w:rsidR="008B000A" w:rsidRDefault="008B000A" w:rsidP="001313E2">
      <w:pPr>
        <w:pStyle w:val="ListParagraph"/>
        <w:numPr>
          <w:ilvl w:val="1"/>
          <w:numId w:val="21"/>
        </w:numPr>
      </w:pPr>
      <w:r>
        <w:t>May or may not return values</w:t>
      </w:r>
    </w:p>
    <w:p w14:paraId="457F019F" w14:textId="33FD9317" w:rsidR="00305EFA" w:rsidRDefault="00305EFA" w:rsidP="00082DD2">
      <w:pPr>
        <w:pStyle w:val="ListParagraph"/>
        <w:numPr>
          <w:ilvl w:val="1"/>
          <w:numId w:val="21"/>
        </w:numPr>
      </w:pPr>
      <w:r>
        <w:t>Can NOT be used as a building block for a larger query</w:t>
      </w:r>
    </w:p>
    <w:p w14:paraId="2200B3F2" w14:textId="0CA51317" w:rsidR="00305EFA" w:rsidRDefault="009F49BF" w:rsidP="00082DD2">
      <w:pPr>
        <w:pStyle w:val="ListParagraph"/>
        <w:numPr>
          <w:ilvl w:val="1"/>
          <w:numId w:val="21"/>
        </w:numPr>
      </w:pPr>
      <w:r>
        <w:t xml:space="preserve">Can contain multiple statements, loops, and logic </w:t>
      </w:r>
      <w:r w:rsidR="009D18B6">
        <w:t>statements</w:t>
      </w:r>
    </w:p>
    <w:p w14:paraId="33DA1FDD" w14:textId="3E5C5BDE" w:rsidR="009D18B6" w:rsidRDefault="009D18B6" w:rsidP="00082DD2">
      <w:pPr>
        <w:pStyle w:val="ListParagraph"/>
        <w:numPr>
          <w:ilvl w:val="1"/>
          <w:numId w:val="21"/>
        </w:numPr>
      </w:pPr>
      <w:r>
        <w:t>Able to perform modifications to one or more tables</w:t>
      </w:r>
    </w:p>
    <w:p w14:paraId="783D2DC9" w14:textId="44BAF18A" w:rsidR="002238A3" w:rsidRDefault="007056C8" w:rsidP="007056C8">
      <w:pPr>
        <w:pStyle w:val="ListParagraph"/>
        <w:numPr>
          <w:ilvl w:val="1"/>
          <w:numId w:val="21"/>
        </w:numPr>
      </w:pPr>
      <w:r>
        <w:t>A</w:t>
      </w:r>
      <w:r w:rsidR="002238A3">
        <w:t>ccept</w:t>
      </w:r>
      <w:r>
        <w:t>s</w:t>
      </w:r>
      <w:r w:rsidR="002238A3">
        <w:t xml:space="preserve"> INSERT, UPDATE, and DELETE statements</w:t>
      </w:r>
    </w:p>
    <w:p w14:paraId="1E696C0F" w14:textId="28A0C17B" w:rsidR="009D18B6" w:rsidRDefault="006455E5" w:rsidP="00082DD2">
      <w:pPr>
        <w:pStyle w:val="ListParagraph"/>
        <w:numPr>
          <w:ilvl w:val="1"/>
          <w:numId w:val="21"/>
        </w:numPr>
      </w:pPr>
      <w:r>
        <w:t>Unable to be used as a target of an INSERT, UPDATE, or DELETE statement</w:t>
      </w:r>
    </w:p>
    <w:p w14:paraId="3A2B49CD" w14:textId="229F2382" w:rsidR="00C273BB" w:rsidRDefault="00C273BB" w:rsidP="00082DD2">
      <w:pPr>
        <w:pStyle w:val="ListParagraph"/>
        <w:numPr>
          <w:ilvl w:val="1"/>
          <w:numId w:val="21"/>
        </w:numPr>
      </w:pPr>
      <w:r>
        <w:t xml:space="preserve">Improves network performance </w:t>
      </w:r>
      <w:r w:rsidR="0068607E">
        <w:t>because it is already cached on the server</w:t>
      </w:r>
    </w:p>
    <w:p w14:paraId="4E21F789" w14:textId="7C571937" w:rsidR="00676BB1" w:rsidRDefault="00676BB1" w:rsidP="00082DD2">
      <w:pPr>
        <w:pStyle w:val="ListParagraph"/>
        <w:numPr>
          <w:ilvl w:val="1"/>
          <w:numId w:val="21"/>
        </w:numPr>
      </w:pPr>
      <w:r>
        <w:t>Provides additional security by blocking SQL injection attacks</w:t>
      </w:r>
    </w:p>
    <w:p w14:paraId="659FF478" w14:textId="7B1FBF42" w:rsidR="00C41BB9" w:rsidRDefault="00055321" w:rsidP="00F422C5">
      <w:pPr>
        <w:pStyle w:val="ListParagraph"/>
        <w:numPr>
          <w:ilvl w:val="1"/>
          <w:numId w:val="21"/>
        </w:numPr>
      </w:pPr>
      <w:r>
        <w:t>Returns multiple row sets</w:t>
      </w:r>
    </w:p>
    <w:p w14:paraId="284DCA30" w14:textId="77777777" w:rsidR="00B97DEB" w:rsidRDefault="00B97DEB" w:rsidP="001905FD"/>
    <w:p w14:paraId="3231A5BF" w14:textId="77777777" w:rsidR="00B97DEB" w:rsidRDefault="00B97DEB" w:rsidP="001905FD"/>
    <w:p w14:paraId="4805717D" w14:textId="77777777" w:rsidR="00B97DEB" w:rsidRDefault="00B97DEB" w:rsidP="001905FD"/>
    <w:p w14:paraId="06463894" w14:textId="77777777" w:rsidR="00B97DEB" w:rsidRDefault="00B97DEB" w:rsidP="001905FD"/>
    <w:p w14:paraId="32E67713" w14:textId="77777777" w:rsidR="00B97DEB" w:rsidRDefault="00B97DEB" w:rsidP="001905FD"/>
    <w:p w14:paraId="0BF94E13" w14:textId="4EF54860" w:rsidR="001905FD" w:rsidRDefault="006517ED" w:rsidP="001905FD">
      <w:r>
        <w:lastRenderedPageBreak/>
        <w:t xml:space="preserve">Functions and Stored Procedures have more complex functionality than Views.  More of their </w:t>
      </w:r>
      <w:r w:rsidR="00777E11">
        <w:t>similarities and differences are shown in Figure 2 below:</w:t>
      </w:r>
    </w:p>
    <w:p w14:paraId="77DD10CD" w14:textId="7FB4F3D2" w:rsidR="00777E11" w:rsidRDefault="0042113A" w:rsidP="001905FD">
      <w:r w:rsidRPr="0042113A">
        <w:drawing>
          <wp:inline distT="0" distB="0" distL="0" distR="0" wp14:anchorId="5BFACABB" wp14:editId="7F60D81D">
            <wp:extent cx="548640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3C0" w14:textId="63DD9E80" w:rsidR="002952A9" w:rsidRDefault="002952A9" w:rsidP="00F422C5">
      <w:pPr>
        <w:rPr>
          <w:i/>
          <w:iCs/>
        </w:rPr>
      </w:pPr>
      <w:r w:rsidRPr="00837641">
        <w:rPr>
          <w:i/>
          <w:iCs/>
        </w:rPr>
        <w:t xml:space="preserve">Figure </w:t>
      </w:r>
      <w:r>
        <w:rPr>
          <w:i/>
          <w:iCs/>
        </w:rPr>
        <w:t>3</w:t>
      </w:r>
      <w:r w:rsidRPr="00837641">
        <w:rPr>
          <w:i/>
          <w:iCs/>
        </w:rPr>
        <w:t xml:space="preserve">. </w:t>
      </w:r>
      <w:r w:rsidR="0042113A">
        <w:rPr>
          <w:i/>
          <w:iCs/>
        </w:rPr>
        <w:t>Comparison</w:t>
      </w:r>
      <w:r w:rsidR="00EB3478">
        <w:rPr>
          <w:i/>
          <w:iCs/>
        </w:rPr>
        <w:t xml:space="preserve"> Between Functions and Stored Procedures</w:t>
      </w:r>
      <w:r>
        <w:rPr>
          <w:i/>
          <w:iCs/>
        </w:rPr>
        <w:t xml:space="preserve"> </w:t>
      </w:r>
      <w:r w:rsidRPr="00837641">
        <w:rPr>
          <w:i/>
          <w:iCs/>
          <w:color w:val="4E5B6F" w:themeColor="text2"/>
        </w:rPr>
        <w:t>(Source</w:t>
      </w:r>
      <w:r w:rsidR="005E6926">
        <w:t>:</w:t>
      </w:r>
      <w:r w:rsidR="0042113A" w:rsidRPr="0042113A">
        <w:t xml:space="preserve"> </w:t>
      </w:r>
      <w:hyperlink r:id="rId12" w:history="1">
        <w:r w:rsidR="0042113A" w:rsidRPr="0042113A">
          <w:rPr>
            <w:i/>
            <w:iCs/>
            <w:color w:val="0000FF"/>
            <w:u w:val="single"/>
          </w:rPr>
          <w:t>Teach Me SQL SERVER: Difference between Stored Procedure and Function</w:t>
        </w:r>
      </w:hyperlink>
      <w:r w:rsidR="00634C88">
        <w:rPr>
          <w:i/>
          <w:iCs/>
        </w:rPr>
        <w:t xml:space="preserve">) </w:t>
      </w:r>
      <w:r w:rsidRPr="00837641">
        <w:rPr>
          <w:i/>
          <w:iCs/>
        </w:rPr>
        <w:t>(Links to External Site)</w:t>
      </w:r>
    </w:p>
    <w:p w14:paraId="481673F5" w14:textId="77777777" w:rsidR="00B97DEB" w:rsidRPr="001B2467" w:rsidRDefault="00B97DEB" w:rsidP="00F422C5">
      <w:pPr>
        <w:rPr>
          <w:i/>
          <w:iCs/>
        </w:rPr>
      </w:pPr>
    </w:p>
    <w:p w14:paraId="59C5194B" w14:textId="468A9439" w:rsidR="00016D0D" w:rsidRDefault="00016D0D" w:rsidP="00016D0D">
      <w:pPr>
        <w:pStyle w:val="Heading2"/>
      </w:pPr>
      <w:r>
        <w:t>Conclusion</w:t>
      </w:r>
    </w:p>
    <w:p w14:paraId="5CE846E0" w14:textId="45E999D1" w:rsidR="00016D0D" w:rsidRPr="00016D0D" w:rsidRDefault="007D103D" w:rsidP="00016D0D">
      <w:r>
        <w:t>This paper discuss</w:t>
      </w:r>
      <w:r w:rsidR="000C11FB">
        <w:t>ed</w:t>
      </w:r>
      <w:r>
        <w:t xml:space="preserve"> when to use a </w:t>
      </w:r>
      <w:r w:rsidR="00924425">
        <w:t>View</w:t>
      </w:r>
      <w:r>
        <w:t xml:space="preserve">, </w:t>
      </w:r>
      <w:r w:rsidR="00616250">
        <w:t xml:space="preserve">and the similarities and differences between Views, Functions, and Stored Procedures.  </w:t>
      </w:r>
      <w:r w:rsidR="00463FE0">
        <w:t>The c</w:t>
      </w:r>
      <w:r w:rsidR="00494D20">
        <w:t xml:space="preserve">omplexity and functionality </w:t>
      </w:r>
      <w:r w:rsidR="00615676">
        <w:t xml:space="preserve">required </w:t>
      </w:r>
      <w:r w:rsidR="00494D20">
        <w:t xml:space="preserve">for a </w:t>
      </w:r>
      <w:r w:rsidR="00615676">
        <w:t xml:space="preserve">given </w:t>
      </w:r>
      <w:r w:rsidR="00494D20">
        <w:t>query</w:t>
      </w:r>
      <w:r w:rsidR="00463FE0">
        <w:t xml:space="preserve"> will determine which option </w:t>
      </w:r>
      <w:r w:rsidR="00615676">
        <w:t xml:space="preserve">is best </w:t>
      </w:r>
      <w:r w:rsidR="00F61EBE">
        <w:t xml:space="preserve">suited </w:t>
      </w:r>
      <w:r w:rsidR="00615676">
        <w:t xml:space="preserve">for the application.  </w:t>
      </w:r>
      <w:r w:rsidR="00494D20">
        <w:t xml:space="preserve"> </w:t>
      </w:r>
    </w:p>
    <w:p w14:paraId="0BFC08F0" w14:textId="79683D2A" w:rsidR="00266EC4" w:rsidRDefault="00266EC4" w:rsidP="001B4179"/>
    <w:sectPr w:rsidR="00266EC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8293F" w14:textId="77777777" w:rsidR="00BF4228" w:rsidRDefault="00BF4228" w:rsidP="00C6554A">
      <w:pPr>
        <w:spacing w:before="0" w:after="0" w:line="240" w:lineRule="auto"/>
      </w:pPr>
      <w:r>
        <w:separator/>
      </w:r>
    </w:p>
  </w:endnote>
  <w:endnote w:type="continuationSeparator" w:id="0">
    <w:p w14:paraId="135FF0E7" w14:textId="77777777" w:rsidR="00BF4228" w:rsidRDefault="00BF42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9988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E617" w14:textId="77777777" w:rsidR="00BF4228" w:rsidRDefault="00BF422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1DB83D9" w14:textId="77777777" w:rsidR="00BF4228" w:rsidRDefault="00BF42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D34E9E"/>
    <w:multiLevelType w:val="hybridMultilevel"/>
    <w:tmpl w:val="822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06883"/>
    <w:multiLevelType w:val="hybridMultilevel"/>
    <w:tmpl w:val="48429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FC6301"/>
    <w:multiLevelType w:val="hybridMultilevel"/>
    <w:tmpl w:val="E98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577"/>
    <w:multiLevelType w:val="hybridMultilevel"/>
    <w:tmpl w:val="C60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8C0CE1"/>
    <w:multiLevelType w:val="hybridMultilevel"/>
    <w:tmpl w:val="0966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06E02"/>
    <w:multiLevelType w:val="hybridMultilevel"/>
    <w:tmpl w:val="01B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8"/>
  </w:num>
  <w:num w:numId="18">
    <w:abstractNumId w:val="12"/>
  </w:num>
  <w:num w:numId="19">
    <w:abstractNumId w:val="13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1"/>
    <w:rsid w:val="0000035C"/>
    <w:rsid w:val="0001076B"/>
    <w:rsid w:val="0001082A"/>
    <w:rsid w:val="00014D99"/>
    <w:rsid w:val="00016D0D"/>
    <w:rsid w:val="00017493"/>
    <w:rsid w:val="0001770A"/>
    <w:rsid w:val="0002002D"/>
    <w:rsid w:val="00032914"/>
    <w:rsid w:val="00033D04"/>
    <w:rsid w:val="00037350"/>
    <w:rsid w:val="00041C9A"/>
    <w:rsid w:val="000472E1"/>
    <w:rsid w:val="00055321"/>
    <w:rsid w:val="0006333A"/>
    <w:rsid w:val="00071B60"/>
    <w:rsid w:val="00072AE8"/>
    <w:rsid w:val="00073C91"/>
    <w:rsid w:val="00075CF1"/>
    <w:rsid w:val="00082DD2"/>
    <w:rsid w:val="00082E20"/>
    <w:rsid w:val="00084507"/>
    <w:rsid w:val="00086A2A"/>
    <w:rsid w:val="00087DAA"/>
    <w:rsid w:val="00094A99"/>
    <w:rsid w:val="000954A5"/>
    <w:rsid w:val="000967E9"/>
    <w:rsid w:val="000A7739"/>
    <w:rsid w:val="000B1BB2"/>
    <w:rsid w:val="000B3747"/>
    <w:rsid w:val="000B77AE"/>
    <w:rsid w:val="000C0192"/>
    <w:rsid w:val="000C11FB"/>
    <w:rsid w:val="000C180A"/>
    <w:rsid w:val="000C1EFB"/>
    <w:rsid w:val="000C7A10"/>
    <w:rsid w:val="000D4EDE"/>
    <w:rsid w:val="000D5C9C"/>
    <w:rsid w:val="000E1B8C"/>
    <w:rsid w:val="000E229F"/>
    <w:rsid w:val="000F135E"/>
    <w:rsid w:val="000F646A"/>
    <w:rsid w:val="00100648"/>
    <w:rsid w:val="00101347"/>
    <w:rsid w:val="00103479"/>
    <w:rsid w:val="001046C6"/>
    <w:rsid w:val="00112CAE"/>
    <w:rsid w:val="0012040B"/>
    <w:rsid w:val="00120452"/>
    <w:rsid w:val="00123BFE"/>
    <w:rsid w:val="00125B40"/>
    <w:rsid w:val="001313E2"/>
    <w:rsid w:val="00131D59"/>
    <w:rsid w:val="00132770"/>
    <w:rsid w:val="001333B7"/>
    <w:rsid w:val="00133C45"/>
    <w:rsid w:val="00135027"/>
    <w:rsid w:val="0014078E"/>
    <w:rsid w:val="00143EF4"/>
    <w:rsid w:val="001465E3"/>
    <w:rsid w:val="0014673C"/>
    <w:rsid w:val="00150282"/>
    <w:rsid w:val="00153932"/>
    <w:rsid w:val="00163BD6"/>
    <w:rsid w:val="001653C5"/>
    <w:rsid w:val="00165E85"/>
    <w:rsid w:val="001721BA"/>
    <w:rsid w:val="00187A4A"/>
    <w:rsid w:val="001905FD"/>
    <w:rsid w:val="001906AB"/>
    <w:rsid w:val="0019682C"/>
    <w:rsid w:val="001A1298"/>
    <w:rsid w:val="001B2467"/>
    <w:rsid w:val="001B2741"/>
    <w:rsid w:val="001B4179"/>
    <w:rsid w:val="001B4D18"/>
    <w:rsid w:val="001B6B2E"/>
    <w:rsid w:val="001B7A5F"/>
    <w:rsid w:val="001C0711"/>
    <w:rsid w:val="001C188F"/>
    <w:rsid w:val="001C1FE9"/>
    <w:rsid w:val="001C2A02"/>
    <w:rsid w:val="001C4469"/>
    <w:rsid w:val="001D4608"/>
    <w:rsid w:val="001E1091"/>
    <w:rsid w:val="001E78CD"/>
    <w:rsid w:val="001E7C08"/>
    <w:rsid w:val="001F1294"/>
    <w:rsid w:val="00203B51"/>
    <w:rsid w:val="00207867"/>
    <w:rsid w:val="00220B17"/>
    <w:rsid w:val="00221E89"/>
    <w:rsid w:val="002238A3"/>
    <w:rsid w:val="002263E2"/>
    <w:rsid w:val="0022688B"/>
    <w:rsid w:val="0023075C"/>
    <w:rsid w:val="002362E4"/>
    <w:rsid w:val="002365D2"/>
    <w:rsid w:val="0024556E"/>
    <w:rsid w:val="00246E9F"/>
    <w:rsid w:val="00252FBE"/>
    <w:rsid w:val="002554CD"/>
    <w:rsid w:val="00261724"/>
    <w:rsid w:val="00263646"/>
    <w:rsid w:val="002657B5"/>
    <w:rsid w:val="0026698D"/>
    <w:rsid w:val="00266EC4"/>
    <w:rsid w:val="00267211"/>
    <w:rsid w:val="00271301"/>
    <w:rsid w:val="00272A4C"/>
    <w:rsid w:val="002763E9"/>
    <w:rsid w:val="0027678A"/>
    <w:rsid w:val="00276CC2"/>
    <w:rsid w:val="00282EB1"/>
    <w:rsid w:val="0029166C"/>
    <w:rsid w:val="00293B83"/>
    <w:rsid w:val="002952A9"/>
    <w:rsid w:val="00295CF6"/>
    <w:rsid w:val="002968D5"/>
    <w:rsid w:val="002A06CC"/>
    <w:rsid w:val="002A4261"/>
    <w:rsid w:val="002A6B6D"/>
    <w:rsid w:val="002B026D"/>
    <w:rsid w:val="002B1CA3"/>
    <w:rsid w:val="002B2D2F"/>
    <w:rsid w:val="002B4294"/>
    <w:rsid w:val="002B6B01"/>
    <w:rsid w:val="002C02EE"/>
    <w:rsid w:val="002D1454"/>
    <w:rsid w:val="002D474F"/>
    <w:rsid w:val="002E3FCC"/>
    <w:rsid w:val="002F2BF3"/>
    <w:rsid w:val="002F3089"/>
    <w:rsid w:val="0030483A"/>
    <w:rsid w:val="00305EFA"/>
    <w:rsid w:val="00312D6F"/>
    <w:rsid w:val="00313E74"/>
    <w:rsid w:val="003161ED"/>
    <w:rsid w:val="00323D62"/>
    <w:rsid w:val="00333D0D"/>
    <w:rsid w:val="00337BEF"/>
    <w:rsid w:val="00341A35"/>
    <w:rsid w:val="00343F0A"/>
    <w:rsid w:val="00344BF9"/>
    <w:rsid w:val="00350D03"/>
    <w:rsid w:val="00351C5C"/>
    <w:rsid w:val="0035266A"/>
    <w:rsid w:val="00352E25"/>
    <w:rsid w:val="003539CB"/>
    <w:rsid w:val="00353EC1"/>
    <w:rsid w:val="003559CC"/>
    <w:rsid w:val="003640B2"/>
    <w:rsid w:val="00365089"/>
    <w:rsid w:val="00365B2C"/>
    <w:rsid w:val="003675EE"/>
    <w:rsid w:val="00373B4B"/>
    <w:rsid w:val="00374FF5"/>
    <w:rsid w:val="00375A59"/>
    <w:rsid w:val="003778C2"/>
    <w:rsid w:val="003870EE"/>
    <w:rsid w:val="00395073"/>
    <w:rsid w:val="003A44E1"/>
    <w:rsid w:val="003A76E7"/>
    <w:rsid w:val="003B38DF"/>
    <w:rsid w:val="003B59AF"/>
    <w:rsid w:val="003B6CD5"/>
    <w:rsid w:val="003C197A"/>
    <w:rsid w:val="003C3EC2"/>
    <w:rsid w:val="003C58D6"/>
    <w:rsid w:val="003C6E61"/>
    <w:rsid w:val="003D292E"/>
    <w:rsid w:val="003D36EB"/>
    <w:rsid w:val="003D67F0"/>
    <w:rsid w:val="003E7938"/>
    <w:rsid w:val="003E7C72"/>
    <w:rsid w:val="003F074C"/>
    <w:rsid w:val="00403F0C"/>
    <w:rsid w:val="0040571D"/>
    <w:rsid w:val="00410E98"/>
    <w:rsid w:val="004158AB"/>
    <w:rsid w:val="00416E5D"/>
    <w:rsid w:val="0042113A"/>
    <w:rsid w:val="00426D5E"/>
    <w:rsid w:val="00432A3F"/>
    <w:rsid w:val="00433DA2"/>
    <w:rsid w:val="0043565F"/>
    <w:rsid w:val="004364B6"/>
    <w:rsid w:val="00445C6E"/>
    <w:rsid w:val="00446508"/>
    <w:rsid w:val="00451130"/>
    <w:rsid w:val="00452C3F"/>
    <w:rsid w:val="00452E77"/>
    <w:rsid w:val="004552C7"/>
    <w:rsid w:val="0045558E"/>
    <w:rsid w:val="00463FE0"/>
    <w:rsid w:val="0047444D"/>
    <w:rsid w:val="0047486F"/>
    <w:rsid w:val="00475232"/>
    <w:rsid w:val="004824F5"/>
    <w:rsid w:val="00485C41"/>
    <w:rsid w:val="00487CB2"/>
    <w:rsid w:val="00487EBA"/>
    <w:rsid w:val="00491BF7"/>
    <w:rsid w:val="00494D20"/>
    <w:rsid w:val="004B1248"/>
    <w:rsid w:val="004B15AF"/>
    <w:rsid w:val="004B5039"/>
    <w:rsid w:val="004B5D26"/>
    <w:rsid w:val="004C049F"/>
    <w:rsid w:val="004C375D"/>
    <w:rsid w:val="004C4895"/>
    <w:rsid w:val="004C6CC9"/>
    <w:rsid w:val="004D1CF6"/>
    <w:rsid w:val="004D6D3E"/>
    <w:rsid w:val="004E40F5"/>
    <w:rsid w:val="004E4CD5"/>
    <w:rsid w:val="004E6A9E"/>
    <w:rsid w:val="004E6F0D"/>
    <w:rsid w:val="004E7B12"/>
    <w:rsid w:val="005000E2"/>
    <w:rsid w:val="005033E2"/>
    <w:rsid w:val="0050446D"/>
    <w:rsid w:val="00506553"/>
    <w:rsid w:val="005136C5"/>
    <w:rsid w:val="00513802"/>
    <w:rsid w:val="00514060"/>
    <w:rsid w:val="0051554A"/>
    <w:rsid w:val="005157AA"/>
    <w:rsid w:val="005229D4"/>
    <w:rsid w:val="00534410"/>
    <w:rsid w:val="00535BF8"/>
    <w:rsid w:val="005423DC"/>
    <w:rsid w:val="00542F18"/>
    <w:rsid w:val="00544006"/>
    <w:rsid w:val="0054407F"/>
    <w:rsid w:val="00547237"/>
    <w:rsid w:val="00547C6F"/>
    <w:rsid w:val="00553555"/>
    <w:rsid w:val="00565C05"/>
    <w:rsid w:val="005660FC"/>
    <w:rsid w:val="00572222"/>
    <w:rsid w:val="00575FE9"/>
    <w:rsid w:val="00577A41"/>
    <w:rsid w:val="00577AF7"/>
    <w:rsid w:val="005844E2"/>
    <w:rsid w:val="00595AAB"/>
    <w:rsid w:val="005A69FC"/>
    <w:rsid w:val="005B3E1D"/>
    <w:rsid w:val="005D132B"/>
    <w:rsid w:val="005D1704"/>
    <w:rsid w:val="005D6AB5"/>
    <w:rsid w:val="005E33F0"/>
    <w:rsid w:val="005E3DBE"/>
    <w:rsid w:val="005E4F79"/>
    <w:rsid w:val="005E6926"/>
    <w:rsid w:val="005F6430"/>
    <w:rsid w:val="006003B1"/>
    <w:rsid w:val="0060380A"/>
    <w:rsid w:val="00606B4D"/>
    <w:rsid w:val="00615676"/>
    <w:rsid w:val="00616250"/>
    <w:rsid w:val="00620D35"/>
    <w:rsid w:val="00621EB6"/>
    <w:rsid w:val="006249ED"/>
    <w:rsid w:val="006250CE"/>
    <w:rsid w:val="006324CA"/>
    <w:rsid w:val="00634C88"/>
    <w:rsid w:val="006374A8"/>
    <w:rsid w:val="00643D20"/>
    <w:rsid w:val="00644A29"/>
    <w:rsid w:val="006455E5"/>
    <w:rsid w:val="006517ED"/>
    <w:rsid w:val="00652C7E"/>
    <w:rsid w:val="006713CE"/>
    <w:rsid w:val="00672487"/>
    <w:rsid w:val="00675AF4"/>
    <w:rsid w:val="00676BB1"/>
    <w:rsid w:val="00676CA3"/>
    <w:rsid w:val="00685222"/>
    <w:rsid w:val="0068557F"/>
    <w:rsid w:val="0068607E"/>
    <w:rsid w:val="00696BBA"/>
    <w:rsid w:val="006A1D06"/>
    <w:rsid w:val="006A3CE7"/>
    <w:rsid w:val="006A759B"/>
    <w:rsid w:val="006A7C95"/>
    <w:rsid w:val="006C41D0"/>
    <w:rsid w:val="006C45A5"/>
    <w:rsid w:val="006C725D"/>
    <w:rsid w:val="006D0745"/>
    <w:rsid w:val="006D1488"/>
    <w:rsid w:val="006D17E6"/>
    <w:rsid w:val="006E35DE"/>
    <w:rsid w:val="006F57B5"/>
    <w:rsid w:val="006F60BA"/>
    <w:rsid w:val="00701C89"/>
    <w:rsid w:val="007048D9"/>
    <w:rsid w:val="007056C8"/>
    <w:rsid w:val="00705979"/>
    <w:rsid w:val="00716F3E"/>
    <w:rsid w:val="00733D64"/>
    <w:rsid w:val="00735F30"/>
    <w:rsid w:val="00740D78"/>
    <w:rsid w:val="00752A65"/>
    <w:rsid w:val="00764AD2"/>
    <w:rsid w:val="00767E07"/>
    <w:rsid w:val="00773697"/>
    <w:rsid w:val="00775C0E"/>
    <w:rsid w:val="00777E11"/>
    <w:rsid w:val="0079064A"/>
    <w:rsid w:val="00795511"/>
    <w:rsid w:val="00796587"/>
    <w:rsid w:val="00797930"/>
    <w:rsid w:val="007A2310"/>
    <w:rsid w:val="007A2816"/>
    <w:rsid w:val="007A3860"/>
    <w:rsid w:val="007A505C"/>
    <w:rsid w:val="007A56A1"/>
    <w:rsid w:val="007A6F3E"/>
    <w:rsid w:val="007B2BD7"/>
    <w:rsid w:val="007B7349"/>
    <w:rsid w:val="007C00C7"/>
    <w:rsid w:val="007C3091"/>
    <w:rsid w:val="007C37E9"/>
    <w:rsid w:val="007C7F4B"/>
    <w:rsid w:val="007D103D"/>
    <w:rsid w:val="007D1541"/>
    <w:rsid w:val="007D31D0"/>
    <w:rsid w:val="007D67DC"/>
    <w:rsid w:val="007D7153"/>
    <w:rsid w:val="007E3422"/>
    <w:rsid w:val="007E547E"/>
    <w:rsid w:val="007E6329"/>
    <w:rsid w:val="007F2B03"/>
    <w:rsid w:val="00800F9E"/>
    <w:rsid w:val="00814724"/>
    <w:rsid w:val="00816343"/>
    <w:rsid w:val="008273B7"/>
    <w:rsid w:val="00827600"/>
    <w:rsid w:val="00830746"/>
    <w:rsid w:val="00831420"/>
    <w:rsid w:val="008316AA"/>
    <w:rsid w:val="00832E16"/>
    <w:rsid w:val="008375C7"/>
    <w:rsid w:val="00837641"/>
    <w:rsid w:val="00837CB0"/>
    <w:rsid w:val="00837E91"/>
    <w:rsid w:val="00840379"/>
    <w:rsid w:val="00840C37"/>
    <w:rsid w:val="00844548"/>
    <w:rsid w:val="008661C3"/>
    <w:rsid w:val="008674C3"/>
    <w:rsid w:val="00871E44"/>
    <w:rsid w:val="00875526"/>
    <w:rsid w:val="0088251E"/>
    <w:rsid w:val="00887157"/>
    <w:rsid w:val="00894EEA"/>
    <w:rsid w:val="008A351F"/>
    <w:rsid w:val="008A35CB"/>
    <w:rsid w:val="008B000A"/>
    <w:rsid w:val="008B39E5"/>
    <w:rsid w:val="008B701C"/>
    <w:rsid w:val="008C15BB"/>
    <w:rsid w:val="008D56D7"/>
    <w:rsid w:val="008E39FE"/>
    <w:rsid w:val="008F00E2"/>
    <w:rsid w:val="00905AD9"/>
    <w:rsid w:val="00914425"/>
    <w:rsid w:val="009151FD"/>
    <w:rsid w:val="00916DE7"/>
    <w:rsid w:val="00924425"/>
    <w:rsid w:val="0092557B"/>
    <w:rsid w:val="00931426"/>
    <w:rsid w:val="00931A1E"/>
    <w:rsid w:val="00932231"/>
    <w:rsid w:val="009375EC"/>
    <w:rsid w:val="00940FCF"/>
    <w:rsid w:val="009458BA"/>
    <w:rsid w:val="00946957"/>
    <w:rsid w:val="00950D3A"/>
    <w:rsid w:val="00955BB6"/>
    <w:rsid w:val="00955DEB"/>
    <w:rsid w:val="009619C5"/>
    <w:rsid w:val="00972BB7"/>
    <w:rsid w:val="009743A0"/>
    <w:rsid w:val="009826A2"/>
    <w:rsid w:val="009860DF"/>
    <w:rsid w:val="00997B65"/>
    <w:rsid w:val="009B543B"/>
    <w:rsid w:val="009C470C"/>
    <w:rsid w:val="009D18B6"/>
    <w:rsid w:val="009D24CB"/>
    <w:rsid w:val="009D2842"/>
    <w:rsid w:val="009D6355"/>
    <w:rsid w:val="009D6B5F"/>
    <w:rsid w:val="009E1152"/>
    <w:rsid w:val="009F1B47"/>
    <w:rsid w:val="009F273F"/>
    <w:rsid w:val="009F49BF"/>
    <w:rsid w:val="009F78F7"/>
    <w:rsid w:val="00A0614A"/>
    <w:rsid w:val="00A21014"/>
    <w:rsid w:val="00A2110F"/>
    <w:rsid w:val="00A259B7"/>
    <w:rsid w:val="00A25C97"/>
    <w:rsid w:val="00A33614"/>
    <w:rsid w:val="00A33EEA"/>
    <w:rsid w:val="00A37D55"/>
    <w:rsid w:val="00A43A7F"/>
    <w:rsid w:val="00A446E7"/>
    <w:rsid w:val="00A460F6"/>
    <w:rsid w:val="00A473C9"/>
    <w:rsid w:val="00A47677"/>
    <w:rsid w:val="00A47A71"/>
    <w:rsid w:val="00A60896"/>
    <w:rsid w:val="00A61BED"/>
    <w:rsid w:val="00A61F49"/>
    <w:rsid w:val="00A672F5"/>
    <w:rsid w:val="00A67C0D"/>
    <w:rsid w:val="00A74B61"/>
    <w:rsid w:val="00A76017"/>
    <w:rsid w:val="00A8509D"/>
    <w:rsid w:val="00A85D13"/>
    <w:rsid w:val="00A87615"/>
    <w:rsid w:val="00A87780"/>
    <w:rsid w:val="00A92273"/>
    <w:rsid w:val="00A92A4B"/>
    <w:rsid w:val="00AA0E86"/>
    <w:rsid w:val="00AA191F"/>
    <w:rsid w:val="00AA29E8"/>
    <w:rsid w:val="00AA7E88"/>
    <w:rsid w:val="00AB374C"/>
    <w:rsid w:val="00AB3C69"/>
    <w:rsid w:val="00AB7D6D"/>
    <w:rsid w:val="00AD6FBC"/>
    <w:rsid w:val="00AD77B5"/>
    <w:rsid w:val="00AE399D"/>
    <w:rsid w:val="00AE66D3"/>
    <w:rsid w:val="00AF77C6"/>
    <w:rsid w:val="00B000D5"/>
    <w:rsid w:val="00B02512"/>
    <w:rsid w:val="00B122A9"/>
    <w:rsid w:val="00B12384"/>
    <w:rsid w:val="00B14954"/>
    <w:rsid w:val="00B30D16"/>
    <w:rsid w:val="00B30F48"/>
    <w:rsid w:val="00B332CB"/>
    <w:rsid w:val="00B441CC"/>
    <w:rsid w:val="00B47C65"/>
    <w:rsid w:val="00B54793"/>
    <w:rsid w:val="00B578C7"/>
    <w:rsid w:val="00B611DF"/>
    <w:rsid w:val="00B6311E"/>
    <w:rsid w:val="00B63B21"/>
    <w:rsid w:val="00B64C52"/>
    <w:rsid w:val="00B658DF"/>
    <w:rsid w:val="00B703FF"/>
    <w:rsid w:val="00B722DB"/>
    <w:rsid w:val="00B72D04"/>
    <w:rsid w:val="00B77FD5"/>
    <w:rsid w:val="00B801BE"/>
    <w:rsid w:val="00B81BF2"/>
    <w:rsid w:val="00B92C94"/>
    <w:rsid w:val="00B93380"/>
    <w:rsid w:val="00B95367"/>
    <w:rsid w:val="00B97DEB"/>
    <w:rsid w:val="00BB59DF"/>
    <w:rsid w:val="00BC40E3"/>
    <w:rsid w:val="00BC494B"/>
    <w:rsid w:val="00BC7C35"/>
    <w:rsid w:val="00BD4956"/>
    <w:rsid w:val="00BD61F2"/>
    <w:rsid w:val="00BE0727"/>
    <w:rsid w:val="00BF20B3"/>
    <w:rsid w:val="00BF4228"/>
    <w:rsid w:val="00BF7910"/>
    <w:rsid w:val="00C024B7"/>
    <w:rsid w:val="00C03A1F"/>
    <w:rsid w:val="00C07DB0"/>
    <w:rsid w:val="00C101E8"/>
    <w:rsid w:val="00C1517A"/>
    <w:rsid w:val="00C17352"/>
    <w:rsid w:val="00C20212"/>
    <w:rsid w:val="00C273BB"/>
    <w:rsid w:val="00C30DB3"/>
    <w:rsid w:val="00C41BB9"/>
    <w:rsid w:val="00C471F1"/>
    <w:rsid w:val="00C500BF"/>
    <w:rsid w:val="00C56283"/>
    <w:rsid w:val="00C621B4"/>
    <w:rsid w:val="00C624F2"/>
    <w:rsid w:val="00C62589"/>
    <w:rsid w:val="00C6554A"/>
    <w:rsid w:val="00C66977"/>
    <w:rsid w:val="00C76AD0"/>
    <w:rsid w:val="00C84BBF"/>
    <w:rsid w:val="00C861A1"/>
    <w:rsid w:val="00C86B59"/>
    <w:rsid w:val="00C9305A"/>
    <w:rsid w:val="00C94D36"/>
    <w:rsid w:val="00C960E2"/>
    <w:rsid w:val="00C96DC5"/>
    <w:rsid w:val="00CA1913"/>
    <w:rsid w:val="00CA5F15"/>
    <w:rsid w:val="00CA6858"/>
    <w:rsid w:val="00CA7766"/>
    <w:rsid w:val="00CB5AA6"/>
    <w:rsid w:val="00CB7F06"/>
    <w:rsid w:val="00CC20D6"/>
    <w:rsid w:val="00CC217E"/>
    <w:rsid w:val="00CC4B17"/>
    <w:rsid w:val="00CC67C9"/>
    <w:rsid w:val="00CD602B"/>
    <w:rsid w:val="00CE057E"/>
    <w:rsid w:val="00CE6B8F"/>
    <w:rsid w:val="00CF0C6D"/>
    <w:rsid w:val="00CF174D"/>
    <w:rsid w:val="00CF6A9C"/>
    <w:rsid w:val="00D06E3D"/>
    <w:rsid w:val="00D10BBE"/>
    <w:rsid w:val="00D15894"/>
    <w:rsid w:val="00D25E98"/>
    <w:rsid w:val="00D264AB"/>
    <w:rsid w:val="00D32148"/>
    <w:rsid w:val="00D34DAB"/>
    <w:rsid w:val="00D434B3"/>
    <w:rsid w:val="00D44061"/>
    <w:rsid w:val="00D453C3"/>
    <w:rsid w:val="00D55C46"/>
    <w:rsid w:val="00D606E1"/>
    <w:rsid w:val="00D63E13"/>
    <w:rsid w:val="00D80217"/>
    <w:rsid w:val="00D8063E"/>
    <w:rsid w:val="00D859F2"/>
    <w:rsid w:val="00DB1106"/>
    <w:rsid w:val="00DB5F68"/>
    <w:rsid w:val="00DB60F9"/>
    <w:rsid w:val="00DC0A51"/>
    <w:rsid w:val="00DD47EC"/>
    <w:rsid w:val="00DD4AE1"/>
    <w:rsid w:val="00DD5851"/>
    <w:rsid w:val="00DF3077"/>
    <w:rsid w:val="00DF57D9"/>
    <w:rsid w:val="00E10EC0"/>
    <w:rsid w:val="00E10EF6"/>
    <w:rsid w:val="00E11088"/>
    <w:rsid w:val="00E11356"/>
    <w:rsid w:val="00E15039"/>
    <w:rsid w:val="00E24756"/>
    <w:rsid w:val="00E26C48"/>
    <w:rsid w:val="00E30018"/>
    <w:rsid w:val="00E301FD"/>
    <w:rsid w:val="00E3259D"/>
    <w:rsid w:val="00E32A5C"/>
    <w:rsid w:val="00E370DC"/>
    <w:rsid w:val="00E50641"/>
    <w:rsid w:val="00E53F20"/>
    <w:rsid w:val="00E57616"/>
    <w:rsid w:val="00E732E3"/>
    <w:rsid w:val="00E73AC3"/>
    <w:rsid w:val="00E7739C"/>
    <w:rsid w:val="00E8083E"/>
    <w:rsid w:val="00E84275"/>
    <w:rsid w:val="00E861E4"/>
    <w:rsid w:val="00E862B9"/>
    <w:rsid w:val="00E94A14"/>
    <w:rsid w:val="00EA2282"/>
    <w:rsid w:val="00EA5A8D"/>
    <w:rsid w:val="00EB25B4"/>
    <w:rsid w:val="00EB3478"/>
    <w:rsid w:val="00ED139F"/>
    <w:rsid w:val="00ED21CB"/>
    <w:rsid w:val="00ED51DD"/>
    <w:rsid w:val="00ED7C44"/>
    <w:rsid w:val="00EF0423"/>
    <w:rsid w:val="00EF1226"/>
    <w:rsid w:val="00EF4205"/>
    <w:rsid w:val="00EF4B33"/>
    <w:rsid w:val="00F001B0"/>
    <w:rsid w:val="00F035B3"/>
    <w:rsid w:val="00F05F8D"/>
    <w:rsid w:val="00F14C5D"/>
    <w:rsid w:val="00F179C4"/>
    <w:rsid w:val="00F24106"/>
    <w:rsid w:val="00F3390E"/>
    <w:rsid w:val="00F3565E"/>
    <w:rsid w:val="00F422C5"/>
    <w:rsid w:val="00F53733"/>
    <w:rsid w:val="00F54396"/>
    <w:rsid w:val="00F560C3"/>
    <w:rsid w:val="00F61EBE"/>
    <w:rsid w:val="00F65C14"/>
    <w:rsid w:val="00F74690"/>
    <w:rsid w:val="00F7679A"/>
    <w:rsid w:val="00F84290"/>
    <w:rsid w:val="00F866EC"/>
    <w:rsid w:val="00F91282"/>
    <w:rsid w:val="00F94D03"/>
    <w:rsid w:val="00F9600B"/>
    <w:rsid w:val="00F96912"/>
    <w:rsid w:val="00FA2ED0"/>
    <w:rsid w:val="00FB0441"/>
    <w:rsid w:val="00FB15AB"/>
    <w:rsid w:val="00FB2469"/>
    <w:rsid w:val="00FB3385"/>
    <w:rsid w:val="00FC2F35"/>
    <w:rsid w:val="00FC4662"/>
    <w:rsid w:val="00FC4D81"/>
    <w:rsid w:val="00FD407E"/>
    <w:rsid w:val="00FD4DDC"/>
    <w:rsid w:val="00FF27B1"/>
    <w:rsid w:val="00FF34D0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2ECDC8"/>
  <w15:chartTrackingRefBased/>
  <w15:docId w15:val="{8AE2D859-015E-47D1-84B7-DE96AE5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330B0419EFC4D5C887CBA1732AC3CF0">
    <w:name w:val="B330B0419EFC4D5C887CBA1732AC3CF0"/>
    <w:rsid w:val="00BC494B"/>
    <w:pPr>
      <w:spacing w:before="0" w:after="160" w:line="259" w:lineRule="auto"/>
    </w:pPr>
    <w:rPr>
      <w:rFonts w:eastAsiaTheme="minorEastAsia"/>
      <w:color w:val="auto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94B"/>
  </w:style>
  <w:style w:type="character" w:customStyle="1" w:styleId="DateChar">
    <w:name w:val="Date Char"/>
    <w:basedOn w:val="DefaultParagraphFont"/>
    <w:link w:val="Date"/>
    <w:uiPriority w:val="99"/>
    <w:semiHidden/>
    <w:rsid w:val="00BC494B"/>
  </w:style>
  <w:style w:type="table" w:styleId="TableGrid">
    <w:name w:val="Table Grid"/>
    <w:basedOn w:val="TableNormal"/>
    <w:uiPriority w:val="39"/>
    <w:rsid w:val="008A35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0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SQL-view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teachmesqlserver.blogspot.com/2014/07/what-is-difference-between-stor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sql/sql-using-view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z\AppData\Local\Microsoft\Office\16.0\DTS\en-US%7b024E2391-8FDB-4F8A-A8ED-E933A8682734%7d\%7b0265460F-CEA6-49C2-9FF6-2DEEE6E69DD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{0265460F-CEA6-49C2-9FF6-2DEEE6E69DD3}tf02835058_win32</Template>
  <TotalTime>91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demorrow</dc:creator>
  <cp:keywords/>
  <dc:description/>
  <cp:lastModifiedBy>Demorrow, Ivy  (Student)</cp:lastModifiedBy>
  <cp:revision>91</cp:revision>
  <dcterms:created xsi:type="dcterms:W3CDTF">2021-02-21T23:12:00Z</dcterms:created>
  <dcterms:modified xsi:type="dcterms:W3CDTF">2021-02-22T00:25:00Z</dcterms:modified>
</cp:coreProperties>
</file>